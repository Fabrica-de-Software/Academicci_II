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F62B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Academicci</w:t>
      </w:r>
      <w:r w:rsidRPr="00911D32">
        <w:rPr>
          <w:lang w:val="pt-BR"/>
        </w:rPr>
        <w:fldChar w:fldCharType="end"/>
      </w:r>
      <w:r w:rsidR="00EF0328">
        <w:rPr>
          <w:lang w:val="pt-BR"/>
        </w:rPr>
        <w:t xml:space="preserve"> </w:t>
      </w:r>
    </w:p>
    <w:p w14:paraId="35D79CA6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</w:p>
    <w:p w14:paraId="2BA15BA8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6845FD37" w14:textId="78CA80B6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bookmarkEnd w:id="0"/>
      <w:bookmarkEnd w:id="1"/>
      <w:r w:rsidR="00D30B28">
        <w:rPr>
          <w:sz w:val="28"/>
          <w:lang w:val="pt-BR"/>
        </w:rPr>
        <w:t>00</w:t>
      </w:r>
      <w:r w:rsidR="00DE5488">
        <w:rPr>
          <w:sz w:val="28"/>
          <w:lang w:val="pt-BR"/>
        </w:rPr>
        <w:t>3</w:t>
      </w:r>
    </w:p>
    <w:bookmarkEnd w:id="2"/>
    <w:p w14:paraId="6010283B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66E445EF" w14:textId="77777777" w:rsidR="00B240BF" w:rsidRPr="00911D32" w:rsidRDefault="00B240BF">
      <w:pPr>
        <w:rPr>
          <w:lang w:val="pt-BR"/>
        </w:rPr>
      </w:pPr>
    </w:p>
    <w:p w14:paraId="5E5BCE3E" w14:textId="77777777" w:rsidR="00B240BF" w:rsidRPr="00911D32" w:rsidRDefault="00B240BF">
      <w:pPr>
        <w:pStyle w:val="InfoBlue"/>
        <w:rPr>
          <w:lang w:val="pt-BR"/>
        </w:rPr>
      </w:pPr>
    </w:p>
    <w:p w14:paraId="03041A5C" w14:textId="77777777"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73FC3C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08"/>
        <w:gridCol w:w="992"/>
        <w:gridCol w:w="5248"/>
        <w:gridCol w:w="1984"/>
      </w:tblGrid>
      <w:tr w:rsidR="00B240BF" w:rsidRPr="00911D32" w14:paraId="2113BB88" w14:textId="77777777" w:rsidTr="00DE5488">
        <w:tc>
          <w:tcPr>
            <w:tcW w:w="731" w:type="pct"/>
          </w:tcPr>
          <w:p w14:paraId="2FA0683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515" w:type="pct"/>
          </w:tcPr>
          <w:p w14:paraId="37CAA50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2723" w:type="pct"/>
          </w:tcPr>
          <w:p w14:paraId="7428D27B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030" w:type="pct"/>
          </w:tcPr>
          <w:p w14:paraId="5D1F9E96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3AA01033" w14:textId="77777777" w:rsidTr="00DE5488">
        <w:tc>
          <w:tcPr>
            <w:tcW w:w="731" w:type="pct"/>
          </w:tcPr>
          <w:p w14:paraId="0D0E1E7C" w14:textId="66823A80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28/09/</w:t>
            </w:r>
            <w:r w:rsidR="00DE5488">
              <w:rPr>
                <w:lang w:val="pt-BR"/>
              </w:rPr>
              <w:t>2017</w:t>
            </w:r>
          </w:p>
        </w:tc>
        <w:tc>
          <w:tcPr>
            <w:tcW w:w="515" w:type="pct"/>
          </w:tcPr>
          <w:p w14:paraId="71B438DC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2723" w:type="pct"/>
          </w:tcPr>
          <w:p w14:paraId="29F64A82" w14:textId="261CD532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Criação do </w:t>
            </w:r>
            <w:r w:rsidR="00DE5488">
              <w:rPr>
                <w:lang w:val="pt-BR"/>
              </w:rPr>
              <w:t>D</w:t>
            </w:r>
            <w:r>
              <w:rPr>
                <w:lang w:val="pt-BR"/>
              </w:rPr>
              <w:t>ocumento</w:t>
            </w:r>
          </w:p>
        </w:tc>
        <w:tc>
          <w:tcPr>
            <w:tcW w:w="1030" w:type="pct"/>
          </w:tcPr>
          <w:p w14:paraId="689516FE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240BF" w:rsidRPr="00911D32" w14:paraId="0046F6F4" w14:textId="77777777" w:rsidTr="00DE5488">
        <w:tc>
          <w:tcPr>
            <w:tcW w:w="731" w:type="pct"/>
          </w:tcPr>
          <w:p w14:paraId="299A4D05" w14:textId="5297A2BF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</w:t>
            </w:r>
            <w:r w:rsidR="00DE5488">
              <w:rPr>
                <w:lang w:val="pt-BR"/>
              </w:rPr>
              <w:t>2018</w:t>
            </w:r>
          </w:p>
        </w:tc>
        <w:tc>
          <w:tcPr>
            <w:tcW w:w="515" w:type="pct"/>
          </w:tcPr>
          <w:p w14:paraId="1F898027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2723" w:type="pct"/>
          </w:tcPr>
          <w:p w14:paraId="790608A5" w14:textId="0491BDE2" w:rsidR="00B240BF" w:rsidRPr="00911D32" w:rsidRDefault="001F6269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Adequação ao </w:t>
            </w:r>
            <w:r w:rsidR="00DE5488">
              <w:rPr>
                <w:lang w:val="pt-BR"/>
              </w:rPr>
              <w:t>T</w:t>
            </w:r>
            <w:r>
              <w:rPr>
                <w:lang w:val="pt-BR"/>
              </w:rPr>
              <w:t>emplate</w:t>
            </w:r>
          </w:p>
        </w:tc>
        <w:tc>
          <w:tcPr>
            <w:tcW w:w="1030" w:type="pct"/>
          </w:tcPr>
          <w:p w14:paraId="77868FC9" w14:textId="77777777" w:rsidR="00B240BF" w:rsidRPr="00911D32" w:rsidRDefault="001F6269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7653B013" w14:textId="77777777" w:rsidTr="00DE5488">
        <w:tc>
          <w:tcPr>
            <w:tcW w:w="731" w:type="pct"/>
          </w:tcPr>
          <w:p w14:paraId="3D7C9587" w14:textId="40A917A0" w:rsidR="00B240BF" w:rsidRPr="00911D32" w:rsidRDefault="0017060F" w:rsidP="0017060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03/03/</w:t>
            </w:r>
            <w:r w:rsidR="00DE5488">
              <w:rPr>
                <w:lang w:val="pt-BR"/>
              </w:rPr>
              <w:t>20</w:t>
            </w:r>
            <w:r>
              <w:rPr>
                <w:lang w:val="pt-BR"/>
              </w:rPr>
              <w:t>18</w:t>
            </w:r>
          </w:p>
        </w:tc>
        <w:tc>
          <w:tcPr>
            <w:tcW w:w="515" w:type="pct"/>
          </w:tcPr>
          <w:p w14:paraId="6F81404C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2723" w:type="pct"/>
          </w:tcPr>
          <w:p w14:paraId="4C8C8D2F" w14:textId="77777777" w:rsidR="00B240BF" w:rsidRPr="00911D32" w:rsidRDefault="0017060F" w:rsidP="0017060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informações relativas ao escopo do produto</w:t>
            </w:r>
          </w:p>
        </w:tc>
        <w:tc>
          <w:tcPr>
            <w:tcW w:w="1030" w:type="pct"/>
          </w:tcPr>
          <w:p w14:paraId="47111B5E" w14:textId="77777777" w:rsidR="00B240BF" w:rsidRPr="00911D32" w:rsidRDefault="0017060F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31E9DF0D" w14:textId="77777777" w:rsidTr="00DE5488">
        <w:tc>
          <w:tcPr>
            <w:tcW w:w="731" w:type="pct"/>
          </w:tcPr>
          <w:p w14:paraId="0396BB52" w14:textId="707C0026" w:rsidR="00B240BF" w:rsidRPr="00911D32" w:rsidRDefault="00273818" w:rsidP="00273818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06/03/</w:t>
            </w:r>
            <w:r w:rsidR="00DE5488">
              <w:rPr>
                <w:lang w:val="pt-BR"/>
              </w:rPr>
              <w:t>20</w:t>
            </w:r>
            <w:r>
              <w:rPr>
                <w:lang w:val="pt-BR"/>
              </w:rPr>
              <w:t>18</w:t>
            </w:r>
          </w:p>
        </w:tc>
        <w:tc>
          <w:tcPr>
            <w:tcW w:w="515" w:type="pct"/>
          </w:tcPr>
          <w:p w14:paraId="489CFA5A" w14:textId="04B8F02A" w:rsidR="00B240BF" w:rsidRPr="00911D32" w:rsidRDefault="00273818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0.003</w:t>
            </w:r>
          </w:p>
        </w:tc>
        <w:tc>
          <w:tcPr>
            <w:tcW w:w="2723" w:type="pct"/>
          </w:tcPr>
          <w:p w14:paraId="493D2610" w14:textId="629251E5" w:rsidR="00B240BF" w:rsidRPr="00911D32" w:rsidRDefault="00DE5488" w:rsidP="00DE5488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Inserção de informações relativas ao escopo do produto </w:t>
            </w:r>
          </w:p>
        </w:tc>
        <w:tc>
          <w:tcPr>
            <w:tcW w:w="1030" w:type="pct"/>
          </w:tcPr>
          <w:p w14:paraId="49EA05B5" w14:textId="6F4BCDD5" w:rsidR="00B240BF" w:rsidRPr="00911D32" w:rsidRDefault="00DE5488" w:rsidP="001F626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</w:tbl>
    <w:p w14:paraId="741EB795" w14:textId="77777777" w:rsidR="00B240BF" w:rsidRDefault="00B240BF">
      <w:pPr>
        <w:rPr>
          <w:lang w:val="pt-BR"/>
        </w:rPr>
      </w:pPr>
    </w:p>
    <w:p w14:paraId="5975C25E" w14:textId="77777777" w:rsidR="004F4997" w:rsidRDefault="004F4997">
      <w:pPr>
        <w:rPr>
          <w:lang w:val="pt-BR"/>
        </w:rPr>
      </w:pPr>
    </w:p>
    <w:p w14:paraId="15AE781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14:paraId="61414844" w14:textId="77777777" w:rsidR="00352ACD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352ACD">
        <w:rPr>
          <w:noProof/>
        </w:rPr>
        <w:t>1.</w:t>
      </w:r>
      <w:r w:rsidR="00352ACD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352ACD">
        <w:rPr>
          <w:noProof/>
        </w:rPr>
        <w:t>Introdução</w:t>
      </w:r>
      <w:r w:rsidR="00352ACD">
        <w:rPr>
          <w:noProof/>
        </w:rPr>
        <w:tab/>
      </w:r>
      <w:r w:rsidR="00352ACD">
        <w:rPr>
          <w:noProof/>
        </w:rPr>
        <w:fldChar w:fldCharType="begin"/>
      </w:r>
      <w:r w:rsidR="00352ACD">
        <w:rPr>
          <w:noProof/>
        </w:rPr>
        <w:instrText xml:space="preserve"> PAGEREF _Toc507721691 \h </w:instrText>
      </w:r>
      <w:r w:rsidR="00352ACD">
        <w:rPr>
          <w:noProof/>
        </w:rPr>
      </w:r>
      <w:r w:rsidR="00352ACD">
        <w:rPr>
          <w:noProof/>
        </w:rPr>
        <w:fldChar w:fldCharType="separate"/>
      </w:r>
      <w:r w:rsidR="00352ACD">
        <w:rPr>
          <w:noProof/>
        </w:rPr>
        <w:t>4</w:t>
      </w:r>
      <w:r w:rsidR="00352ACD">
        <w:rPr>
          <w:noProof/>
        </w:rPr>
        <w:fldChar w:fldCharType="end"/>
      </w:r>
    </w:p>
    <w:p w14:paraId="207E50F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F4DBA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BCA9E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B902A3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Declaração do Produto (Elevator Statement)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0EFE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Descrição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6EFC8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Resumo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598667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85E07A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197F6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FAB15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321FD" w14:textId="77777777" w:rsidR="00352ACD" w:rsidRDefault="00352ACD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Restrições e Premissas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BCD30" w14:textId="77777777" w:rsidR="00352ACD" w:rsidRDefault="00352ACD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_Toc507721703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FB81F4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D30B28">
        <w:rPr>
          <w:lang w:val="pt-BR"/>
        </w:rPr>
        <w:t>Documento de Visão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14:paraId="22B54D7A" w14:textId="77777777" w:rsidR="005F478D" w:rsidRPr="009C4587" w:rsidRDefault="005F478D" w:rsidP="009C4587">
      <w:pPr>
        <w:pStyle w:val="Ttulo1"/>
      </w:pPr>
      <w:bookmarkStart w:id="5" w:name="1.__________________Introduction"/>
      <w:bookmarkStart w:id="6" w:name="_Toc507721691"/>
      <w:r w:rsidRPr="009C4587">
        <w:t>Introdução</w:t>
      </w:r>
      <w:bookmarkEnd w:id="5"/>
      <w:bookmarkEnd w:id="6"/>
    </w:p>
    <w:p w14:paraId="206A0103" w14:textId="77777777" w:rsidR="00CB623E" w:rsidRPr="008247E2" w:rsidRDefault="00CB623E" w:rsidP="008247E2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247E2">
        <w:rPr>
          <w:rFonts w:ascii="Arial" w:hAnsi="Arial" w:cs="Arial"/>
          <w:lang w:val="pt-BR"/>
        </w:rPr>
        <w:t xml:space="preserve">O objetivo deste documento é coletar, analisar e definir necessidades e recursos de alto nível do </w:t>
      </w:r>
      <w:r w:rsidR="008247E2">
        <w:rPr>
          <w:rFonts w:ascii="Arial" w:hAnsi="Arial" w:cs="Arial"/>
          <w:lang w:val="pt-BR"/>
        </w:rPr>
        <w:t>Projeto Academicci</w:t>
      </w:r>
      <w:r w:rsidRPr="008247E2">
        <w:rPr>
          <w:rFonts w:ascii="Arial" w:hAnsi="Arial" w:cs="Arial"/>
          <w:lang w:val="pt-BR"/>
        </w:rPr>
        <w:t xml:space="preserve">. Ele está focalizado nos recursos necessários aos investidores e usuários de destino e por que essas necessidades existem. Os detalhes de como o </w:t>
      </w:r>
      <w:r w:rsidR="008247E2">
        <w:rPr>
          <w:rFonts w:ascii="Arial" w:hAnsi="Arial" w:cs="Arial"/>
          <w:lang w:val="pt-BR"/>
        </w:rPr>
        <w:t>projeto Academicci</w:t>
      </w:r>
      <w:r w:rsidRPr="008247E2">
        <w:rPr>
          <w:rFonts w:ascii="Arial" w:hAnsi="Arial" w:cs="Arial"/>
          <w:lang w:val="pt-BR"/>
        </w:rPr>
        <w:t xml:space="preserve"> atende essas necessidades são explicados </w:t>
      </w:r>
      <w:r w:rsidR="008247E2">
        <w:rPr>
          <w:rFonts w:ascii="Arial" w:hAnsi="Arial" w:cs="Arial"/>
          <w:lang w:val="pt-BR"/>
        </w:rPr>
        <w:t>ao longo do documento.</w:t>
      </w:r>
    </w:p>
    <w:p w14:paraId="1DB592B4" w14:textId="77777777" w:rsidR="00B240BF" w:rsidRPr="00911D32" w:rsidRDefault="009A68CF" w:rsidP="009C4587">
      <w:pPr>
        <w:pStyle w:val="Ttulo2"/>
      </w:pPr>
      <w:bookmarkStart w:id="7" w:name="_Toc507721692"/>
      <w:r w:rsidRPr="00911D32">
        <w:t>Referências</w:t>
      </w:r>
      <w:bookmarkEnd w:id="7"/>
    </w:p>
    <w:p w14:paraId="59C9C939" w14:textId="77777777" w:rsidR="000D0CC8" w:rsidRDefault="00E72593" w:rsidP="000D0CC8">
      <w:pPr>
        <w:pStyle w:val="Corpodetexto"/>
        <w:numPr>
          <w:ilvl w:val="0"/>
          <w:numId w:val="38"/>
        </w:numPr>
        <w:rPr>
          <w:lang w:val="pt-BR"/>
        </w:rPr>
      </w:pPr>
      <w:hyperlink r:id="rId10" w:history="1">
        <w:r w:rsidR="000D0CC8" w:rsidRPr="000D0CC8">
          <w:rPr>
            <w:rStyle w:val="Hyperlink"/>
            <w:lang w:val="pt-BR"/>
          </w:rPr>
          <w:t>Documento de Glossário disponível no Github</w:t>
        </w:r>
      </w:hyperlink>
      <w:r w:rsidR="000D0CC8">
        <w:rPr>
          <w:lang w:val="pt-BR"/>
        </w:rPr>
        <w:t>;</w:t>
      </w:r>
    </w:p>
    <w:p w14:paraId="2D3974A3" w14:textId="77777777" w:rsidR="000D0CC8" w:rsidRPr="000D0CC8" w:rsidRDefault="000D0CC8" w:rsidP="000D0CC8">
      <w:pPr>
        <w:pStyle w:val="Body"/>
        <w:numPr>
          <w:ilvl w:val="0"/>
          <w:numId w:val="38"/>
        </w:numPr>
        <w:spacing w:before="0" w:after="120"/>
        <w:rPr>
          <w:rFonts w:ascii="Arial" w:hAnsi="Arial" w:cs="Arial"/>
          <w:lang w:val="pt-BR"/>
        </w:rPr>
      </w:pPr>
      <w:r w:rsidRPr="000D0CC8">
        <w:rPr>
          <w:rFonts w:ascii="Arial" w:hAnsi="Arial" w:cs="Arial"/>
          <w:lang w:val="pt-BR"/>
        </w:rPr>
        <w:t>Plano de Projeto.</w:t>
      </w:r>
    </w:p>
    <w:p w14:paraId="103C5E65" w14:textId="77777777" w:rsidR="00B240BF" w:rsidRPr="00911D32" w:rsidRDefault="00CB623E" w:rsidP="009C4587">
      <w:pPr>
        <w:pStyle w:val="Ttulo1"/>
      </w:pPr>
      <w:bookmarkStart w:id="8" w:name="_Toc507721693"/>
      <w:r>
        <w:t>Posicionamento</w:t>
      </w:r>
      <w:bookmarkEnd w:id="8"/>
    </w:p>
    <w:p w14:paraId="76FDFF9C" w14:textId="35A94E1B" w:rsidR="00CB623E" w:rsidRDefault="00CB623E" w:rsidP="009C4587">
      <w:pPr>
        <w:pStyle w:val="Ttulo2"/>
      </w:pPr>
      <w:bookmarkStart w:id="9" w:name="_Toc507721694"/>
      <w:r w:rsidRPr="00CB623E">
        <w:t>Declaração do Problema</w:t>
      </w:r>
      <w:bookmarkEnd w:id="9"/>
    </w:p>
    <w:p w14:paraId="3B2641A4" w14:textId="77777777" w:rsidR="005A1BAB" w:rsidRPr="005A1BAB" w:rsidRDefault="005A1BAB" w:rsidP="005A1BAB">
      <w:pPr>
        <w:rPr>
          <w:lang w:val="pt-BR"/>
        </w:rPr>
      </w:pPr>
    </w:p>
    <w:p w14:paraId="1227509C" w14:textId="57237675" w:rsidR="0017060F" w:rsidRDefault="0017060F" w:rsidP="00655674">
      <w:pPr>
        <w:pStyle w:val="Corpodetexto"/>
        <w:jc w:val="both"/>
        <w:rPr>
          <w:lang w:val="pt-BR"/>
        </w:rPr>
      </w:pPr>
      <w:r w:rsidRPr="00655674">
        <w:rPr>
          <w:lang w:val="pt-BR"/>
        </w:rPr>
        <w:t>ACADEMICCI é um sistema para gerenciamento de monitorias realizadas atualmente pelos próprios alunos, seja de forma presencial ou a distância. Este sistema advém da necessidade de controle e regulamentação do processo de seleção, acompanhamento e emissão de resultados das monitorias que poderão levar a certificação. ACADEMICCI visa melhor o gerenciamento de modo a automatizar as funcionalidades de seleção e certificação dos monitores, no sistema terá possibilidade de interagir de forma real e direta com seu Aluno-Orientador ou com seu Professor para tirar dúvidas constantes com relação a disciplina em questão. O sistema disponibilizará controle de horas de acesso para que o Aluno-Orientador possa receber o certificado ao final do semestre, se o mesmo atingir a quantidade de horas definida em edital de monitória.</w:t>
      </w:r>
    </w:p>
    <w:p w14:paraId="06845B79" w14:textId="77777777" w:rsidR="005A1BAB" w:rsidRPr="00655674" w:rsidRDefault="005A1BAB" w:rsidP="00655674">
      <w:pPr>
        <w:pStyle w:val="Corpodetexto"/>
        <w:jc w:val="both"/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29"/>
        <w:gridCol w:w="6521"/>
      </w:tblGrid>
      <w:tr w:rsidR="00CB623E" w:rsidRPr="00911D32" w14:paraId="5E480282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94C29C5" w14:textId="77777777" w:rsidR="00CB623E" w:rsidRPr="00CB623E" w:rsidRDefault="00CB623E" w:rsidP="00CB623E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Problema</w:t>
            </w:r>
          </w:p>
        </w:tc>
        <w:tc>
          <w:tcPr>
            <w:tcW w:w="3487" w:type="pct"/>
          </w:tcPr>
          <w:p w14:paraId="49EB2DC7" w14:textId="77777777" w:rsidR="00CB623E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Administração e Gestão das monitorias é feito de forma manual</w:t>
            </w:r>
          </w:p>
        </w:tc>
      </w:tr>
      <w:tr w:rsidR="00CB623E" w:rsidRPr="00911D32" w14:paraId="512EEE2B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0B951F8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Afeta</w:t>
            </w:r>
          </w:p>
        </w:tc>
        <w:tc>
          <w:tcPr>
            <w:tcW w:w="3487" w:type="pct"/>
          </w:tcPr>
          <w:p w14:paraId="1CB05313" w14:textId="77777777" w:rsidR="00CB623E" w:rsidRPr="00D77959" w:rsidRDefault="005A1BAB" w:rsidP="005A1BA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Coorden</w:t>
            </w:r>
            <w:r w:rsidR="00D77959">
              <w:rPr>
                <w:lang w:val="pt-BR"/>
              </w:rPr>
              <w:t>a</w:t>
            </w:r>
            <w:r>
              <w:rPr>
                <w:lang w:val="pt-BR"/>
              </w:rPr>
              <w:t>ção de M</w:t>
            </w:r>
            <w:r w:rsidR="00D77959">
              <w:rPr>
                <w:lang w:val="pt-BR"/>
              </w:rPr>
              <w:t>onitória</w:t>
            </w:r>
          </w:p>
          <w:p w14:paraId="72E83465" w14:textId="78A49518" w:rsidR="00D77959" w:rsidRPr="00CB623E" w:rsidRDefault="00D77959" w:rsidP="00D77959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Academicos do Curso de Engenharia de Computação</w:t>
            </w:r>
          </w:p>
        </w:tc>
      </w:tr>
      <w:tr w:rsidR="00CB623E" w:rsidRPr="00911D32" w14:paraId="42214D0D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073BB9E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O Impacto do Problema é</w:t>
            </w:r>
          </w:p>
        </w:tc>
        <w:tc>
          <w:tcPr>
            <w:tcW w:w="3487" w:type="pct"/>
          </w:tcPr>
          <w:p w14:paraId="2F70B521" w14:textId="55A98C01" w:rsidR="00CB623E" w:rsidRPr="00467A54" w:rsidRDefault="00467A54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Comunicação Efetiva entre Aluno e Monitor ou Aluno e Professor</w:t>
            </w:r>
          </w:p>
          <w:p w14:paraId="470EF148" w14:textId="77777777" w:rsidR="00467A54" w:rsidRPr="00014C70" w:rsidRDefault="00014C70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Grande demanda de trabalho atual devido a falta de uma ferramenta de padronização</w:t>
            </w:r>
          </w:p>
          <w:p w14:paraId="42F167A0" w14:textId="33B0CB51" w:rsidR="00014C70" w:rsidRPr="00CB623E" w:rsidRDefault="00014C70" w:rsidP="00AD101B">
            <w:pPr>
              <w:pStyle w:val="Corpodetexto"/>
              <w:numPr>
                <w:ilvl w:val="0"/>
                <w:numId w:val="39"/>
              </w:numPr>
              <w:ind w:left="322"/>
              <w:jc w:val="both"/>
              <w:rPr>
                <w:i/>
                <w:color w:val="0000FF"/>
                <w:lang w:val="pt-BR"/>
              </w:rPr>
            </w:pPr>
            <w:r>
              <w:rPr>
                <w:lang w:val="pt-BR"/>
              </w:rPr>
              <w:t>Flexibilidade de atendimento e lançamento de informações</w:t>
            </w:r>
          </w:p>
        </w:tc>
      </w:tr>
      <w:tr w:rsidR="00CB623E" w:rsidRPr="00911D32" w14:paraId="11CDDB47" w14:textId="77777777" w:rsidTr="00CB623E">
        <w:trPr>
          <w:jc w:val="center"/>
        </w:trPr>
        <w:tc>
          <w:tcPr>
            <w:tcW w:w="1513" w:type="pct"/>
            <w:shd w:val="clear" w:color="auto" w:fill="E7E6E6" w:themeFill="background2"/>
          </w:tcPr>
          <w:p w14:paraId="1295C318" w14:textId="77777777" w:rsidR="00CB623E" w:rsidRPr="00CB623E" w:rsidRDefault="00CB623E" w:rsidP="00CB623E">
            <w:pPr>
              <w:pStyle w:val="Corpodetexto"/>
              <w:ind w:left="0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 xml:space="preserve">Uma </w:t>
            </w:r>
            <w:r w:rsidR="00D92312" w:rsidRPr="00CB623E">
              <w:rPr>
                <w:b/>
                <w:lang w:val="pt-BR"/>
              </w:rPr>
              <w:t>Solução</w:t>
            </w:r>
            <w:r w:rsidRPr="00CB623E">
              <w:rPr>
                <w:b/>
                <w:lang w:val="pt-BR"/>
              </w:rPr>
              <w:t xml:space="preserve"> </w:t>
            </w:r>
            <w:r w:rsidR="00D92312" w:rsidRPr="00CB623E">
              <w:rPr>
                <w:b/>
                <w:lang w:val="pt-BR"/>
              </w:rPr>
              <w:t>Bem-Sucedida</w:t>
            </w:r>
            <w:r w:rsidRPr="00CB623E">
              <w:rPr>
                <w:b/>
                <w:lang w:val="pt-BR"/>
              </w:rPr>
              <w:t xml:space="preserve"> Seria</w:t>
            </w:r>
          </w:p>
        </w:tc>
        <w:tc>
          <w:tcPr>
            <w:tcW w:w="3487" w:type="pct"/>
          </w:tcPr>
          <w:p w14:paraId="166A1B41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 xml:space="preserve">Auxiliar no planejamento, desenvolvimento e organização estrutural da monitoria. </w:t>
            </w:r>
          </w:p>
          <w:p w14:paraId="7FA4548A" w14:textId="77777777" w:rsidR="00ED3851" w:rsidRPr="00352ACD" w:rsidRDefault="00ED3851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Melhorar o fluxo de inscrição [de QUÊ? Ou de QUEM?]</w:t>
            </w:r>
            <w:r w:rsidR="00352ACD" w:rsidRPr="00352ACD">
              <w:rPr>
                <w:lang w:val="pt-BR"/>
              </w:rPr>
              <w:t xml:space="preserve">, aulas, certificação e verificação das aulas executadas ao longo do semestre. </w:t>
            </w:r>
          </w:p>
          <w:p w14:paraId="5E4C40B8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lang w:val="pt-BR"/>
              </w:rPr>
            </w:pPr>
            <w:r w:rsidRPr="00352ACD">
              <w:rPr>
                <w:lang w:val="pt-BR"/>
              </w:rPr>
              <w:t>Ferramenta de interação em tempo real entre docentes, discentes e participantes da monitoria.</w:t>
            </w:r>
          </w:p>
          <w:p w14:paraId="2E5BC629" w14:textId="77777777" w:rsidR="00352ACD" w:rsidRPr="00352ACD" w:rsidRDefault="00352ACD" w:rsidP="00352ACD">
            <w:pPr>
              <w:pStyle w:val="Corpodetexto"/>
              <w:numPr>
                <w:ilvl w:val="0"/>
                <w:numId w:val="38"/>
              </w:numPr>
              <w:ind w:left="357" w:hanging="357"/>
              <w:rPr>
                <w:i/>
                <w:lang w:val="pt-BR"/>
              </w:rPr>
            </w:pPr>
            <w:r w:rsidRPr="00352ACD">
              <w:rPr>
                <w:lang w:val="pt-BR"/>
              </w:rPr>
              <w:t>Ferramenta que promove ambiente para levantamento de dúvidas e questionamentos para discussão</w:t>
            </w:r>
          </w:p>
        </w:tc>
      </w:tr>
    </w:tbl>
    <w:p w14:paraId="2161F81B" w14:textId="77777777" w:rsidR="00CB623E" w:rsidRDefault="00CB623E" w:rsidP="009C4587">
      <w:pPr>
        <w:pStyle w:val="Ttulo2"/>
      </w:pPr>
      <w:bookmarkStart w:id="10" w:name="_Toc507721695"/>
      <w:r w:rsidRPr="00CB623E">
        <w:lastRenderedPageBreak/>
        <w:t>Declaração do Produto (Elevator Statement)</w:t>
      </w:r>
      <w:bookmarkEnd w:id="10"/>
    </w:p>
    <w:p w14:paraId="4677D7F5" w14:textId="77777777" w:rsidR="00110EE5" w:rsidRDefault="00110EE5" w:rsidP="00CB623E">
      <w:pPr>
        <w:pStyle w:val="Corpodetexto"/>
        <w:rPr>
          <w:lang w:val="pt-BR"/>
        </w:rPr>
      </w:pPr>
    </w:p>
    <w:p w14:paraId="7EA4BC06" w14:textId="77777777" w:rsidR="00110EE5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Para alunos, monitores e professores universitários</w:t>
      </w:r>
      <w:r w:rsidR="00DE7FFD" w:rsidRPr="00DE7FFD">
        <w:rPr>
          <w:lang w:val="pt-BR"/>
        </w:rPr>
        <w:t>,</w:t>
      </w:r>
    </w:p>
    <w:p w14:paraId="10CE3336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Que necessitam de uma plataforma de integração para as monitorias</w:t>
      </w:r>
      <w:r w:rsidR="00DE7FFD" w:rsidRPr="00DE7FFD">
        <w:rPr>
          <w:lang w:val="pt-BR"/>
        </w:rPr>
        <w:t xml:space="preserve">, </w:t>
      </w:r>
    </w:p>
    <w:p w14:paraId="518F4A00" w14:textId="77777777" w:rsidR="00DE7FFD" w:rsidRPr="00DE7FFD" w:rsidRDefault="00110EE5" w:rsidP="00D92312">
      <w:pPr>
        <w:pStyle w:val="Corpodetexto"/>
        <w:rPr>
          <w:lang w:val="pt-BR"/>
        </w:rPr>
      </w:pPr>
      <w:r w:rsidRPr="00DE7FFD">
        <w:rPr>
          <w:lang w:val="pt-BR"/>
        </w:rPr>
        <w:t>O Academicci</w:t>
      </w:r>
      <w:r w:rsidR="00DE7FFD" w:rsidRPr="00DE7FFD">
        <w:rPr>
          <w:lang w:val="pt-BR"/>
        </w:rPr>
        <w:t xml:space="preserve"> </w:t>
      </w:r>
      <w:r w:rsidRPr="00DE7FFD">
        <w:rPr>
          <w:lang w:val="pt-BR"/>
        </w:rPr>
        <w:t>é um</w:t>
      </w:r>
      <w:r w:rsidR="00DE7FFD" w:rsidRPr="00DE7FFD">
        <w:rPr>
          <w:lang w:val="pt-BR"/>
        </w:rPr>
        <w:t>a</w:t>
      </w:r>
      <w:r w:rsidRPr="00DE7FFD">
        <w:rPr>
          <w:lang w:val="pt-BR"/>
        </w:rPr>
        <w:t xml:space="preserve"> aplicação baseada em web </w:t>
      </w:r>
    </w:p>
    <w:p w14:paraId="0116C25D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Que </w:t>
      </w:r>
      <w:r w:rsidR="00DE7FFD">
        <w:rPr>
          <w:lang w:val="pt-BR"/>
        </w:rPr>
        <w:t>i</w:t>
      </w:r>
      <w:r w:rsidRPr="00110EE5">
        <w:rPr>
          <w:lang w:val="pt-BR"/>
        </w:rPr>
        <w:t>ntegra os aspectos da monitoria em um ambiente virtual, possibilitando comunicação, controle e divulgação de conteúdo criando fácil acesso entre alunos e mentores</w:t>
      </w:r>
    </w:p>
    <w:p w14:paraId="612B0D86" w14:textId="77777777" w:rsidR="00DE7FFD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 xml:space="preserve">Diferentemente do controle de chamadas e conteúdos em planilhas e papéis, comunicação informal e distanciamento do docente </w:t>
      </w:r>
    </w:p>
    <w:p w14:paraId="4BB2C02C" w14:textId="77777777" w:rsidR="00110EE5" w:rsidRPr="00110EE5" w:rsidRDefault="00110EE5" w:rsidP="00D92312">
      <w:pPr>
        <w:pStyle w:val="Corpodetexto"/>
        <w:rPr>
          <w:lang w:val="pt-BR"/>
        </w:rPr>
      </w:pPr>
      <w:r w:rsidRPr="00110EE5">
        <w:rPr>
          <w:lang w:val="pt-BR"/>
        </w:rPr>
        <w:t>Nosso produto busca facilitar a interação entre monitores, professores e alunos; oferecendo gestão do processo de monitoria, possibilitar o compartilhamento de conhecimento de forma real e efetiva e disponibiliza uma plataforma de estudos sanando os problemas gerados atualmente. Automatização dos processos e emissão dos certificados</w:t>
      </w:r>
    </w:p>
    <w:p w14:paraId="23832BE8" w14:textId="77777777" w:rsidR="00D92312" w:rsidRPr="00D92312" w:rsidRDefault="00D92312" w:rsidP="00D92312">
      <w:pPr>
        <w:pStyle w:val="Corpodetexto"/>
        <w:rPr>
          <w:lang w:val="pt-BR"/>
        </w:rPr>
      </w:pPr>
    </w:p>
    <w:p w14:paraId="7A38278A" w14:textId="77777777" w:rsidR="00B240BF" w:rsidRDefault="00CB623E" w:rsidP="009C4587">
      <w:pPr>
        <w:pStyle w:val="Ttulo1"/>
      </w:pPr>
      <w:bookmarkStart w:id="11" w:name="_Toc507721696"/>
      <w:r>
        <w:t>Descrição dos Stakeholders</w:t>
      </w:r>
      <w:bookmarkEnd w:id="11"/>
    </w:p>
    <w:p w14:paraId="5751C52E" w14:textId="77777777" w:rsidR="00B240BF" w:rsidRDefault="00CB623E" w:rsidP="009C4587">
      <w:pPr>
        <w:pStyle w:val="Ttulo2"/>
      </w:pPr>
      <w:bookmarkStart w:id="12" w:name="_Toc507721697"/>
      <w:r>
        <w:t>Resumo dos Stakeholders</w:t>
      </w:r>
      <w:bookmarkEnd w:id="12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666"/>
        <w:gridCol w:w="3843"/>
        <w:gridCol w:w="3841"/>
      </w:tblGrid>
      <w:tr w:rsidR="00CB623E" w:rsidRPr="00911D32" w14:paraId="4DF469CC" w14:textId="77777777" w:rsidTr="00CB623E">
        <w:trPr>
          <w:jc w:val="center"/>
        </w:trPr>
        <w:tc>
          <w:tcPr>
            <w:tcW w:w="891" w:type="pct"/>
            <w:shd w:val="clear" w:color="auto" w:fill="E7E6E6" w:themeFill="background2"/>
          </w:tcPr>
          <w:p w14:paraId="77064CD9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055" w:type="pct"/>
            <w:shd w:val="clear" w:color="auto" w:fill="E7E6E6" w:themeFill="background2"/>
          </w:tcPr>
          <w:p w14:paraId="47BF2A8D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Descrição</w:t>
            </w:r>
          </w:p>
        </w:tc>
        <w:tc>
          <w:tcPr>
            <w:tcW w:w="2054" w:type="pct"/>
            <w:shd w:val="clear" w:color="auto" w:fill="E7E6E6" w:themeFill="background2"/>
          </w:tcPr>
          <w:p w14:paraId="0BD037AC" w14:textId="77777777" w:rsidR="00CB623E" w:rsidRPr="00CB623E" w:rsidRDefault="00CB623E" w:rsidP="00982B4C">
            <w:pPr>
              <w:pStyle w:val="Tabletext"/>
              <w:rPr>
                <w:b/>
                <w:lang w:val="pt-BR"/>
              </w:rPr>
            </w:pPr>
            <w:r w:rsidRPr="00CB623E">
              <w:rPr>
                <w:b/>
                <w:lang w:val="pt-BR"/>
              </w:rPr>
              <w:t>Responsabilidades</w:t>
            </w:r>
          </w:p>
        </w:tc>
      </w:tr>
      <w:tr w:rsidR="00BA0714" w:rsidRPr="00911D32" w14:paraId="62BACF56" w14:textId="77777777" w:rsidTr="00F20BC2">
        <w:trPr>
          <w:jc w:val="center"/>
        </w:trPr>
        <w:tc>
          <w:tcPr>
            <w:tcW w:w="891" w:type="pct"/>
            <w:shd w:val="clear" w:color="auto" w:fill="auto"/>
            <w:vAlign w:val="center"/>
          </w:tcPr>
          <w:p w14:paraId="5FF8E9E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Coordenador do Departamento de Monitoria (Renata D. Braga)</w:t>
            </w:r>
          </w:p>
        </w:tc>
        <w:tc>
          <w:tcPr>
            <w:tcW w:w="2055" w:type="pct"/>
            <w:shd w:val="clear" w:color="auto" w:fill="auto"/>
            <w:vAlign w:val="center"/>
          </w:tcPr>
          <w:p w14:paraId="6B328D26" w14:textId="77777777" w:rsidR="00F20BC2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Docente responsável por coordenar o processo de seleção, aprovação dos monitores às disciplinas e certificação desses.</w:t>
            </w:r>
          </w:p>
        </w:tc>
        <w:tc>
          <w:tcPr>
            <w:tcW w:w="2054" w:type="pct"/>
            <w:shd w:val="clear" w:color="auto" w:fill="auto"/>
            <w:vAlign w:val="center"/>
          </w:tcPr>
          <w:p w14:paraId="0D5DCE2A" w14:textId="77777777" w:rsidR="00BA0714" w:rsidRPr="00F20BC2" w:rsidRDefault="00F20BC2" w:rsidP="00F20BC2">
            <w:pPr>
              <w:pStyle w:val="Corpodetexto"/>
              <w:ind w:left="0"/>
              <w:rPr>
                <w:lang w:val="pt-BR"/>
              </w:rPr>
            </w:pPr>
            <w:r w:rsidRPr="00F20BC2">
              <w:rPr>
                <w:lang w:val="pt-BR"/>
              </w:rPr>
              <w:t>- Principal stakeholder no levantamento de requisitos do projeto</w:t>
            </w:r>
          </w:p>
        </w:tc>
      </w:tr>
    </w:tbl>
    <w:p w14:paraId="33B10B48" w14:textId="77777777" w:rsidR="00CB623E" w:rsidRPr="00CB623E" w:rsidRDefault="00CB623E" w:rsidP="00CB623E">
      <w:pPr>
        <w:rPr>
          <w:lang w:val="pt-BR"/>
        </w:rPr>
      </w:pPr>
    </w:p>
    <w:p w14:paraId="2A0A985B" w14:textId="77777777" w:rsidR="00B240BF" w:rsidRPr="00911D32" w:rsidRDefault="000E2A5C" w:rsidP="009C4587">
      <w:pPr>
        <w:pStyle w:val="Ttulo2"/>
      </w:pPr>
      <w:bookmarkStart w:id="13" w:name="_Toc507721698"/>
      <w:r>
        <w:t>Ambiente do Usuário</w:t>
      </w:r>
      <w:bookmarkEnd w:id="13"/>
    </w:p>
    <w:p w14:paraId="7383B4AC" w14:textId="77777777" w:rsidR="000E2A5C" w:rsidRPr="000E2A5C" w:rsidRDefault="000E2A5C" w:rsidP="000E2A5C">
      <w:pPr>
        <w:pStyle w:val="InfoBlue"/>
        <w:rPr>
          <w:iCs/>
          <w:lang w:val="pt-BR"/>
        </w:rPr>
      </w:pPr>
      <w:r w:rsidRPr="00911D32">
        <w:rPr>
          <w:iCs/>
          <w:lang w:val="pt-BR"/>
        </w:rPr>
        <w:t xml:space="preserve"> </w:t>
      </w:r>
      <w:r w:rsidRPr="000E2A5C">
        <w:rPr>
          <w:iCs/>
          <w:lang w:val="pt-BR"/>
        </w:rPr>
        <w:t>[Detalhe o ambiente de trabalho do usuário. A seguir, são apresentadas algumas sugestões:</w:t>
      </w:r>
    </w:p>
    <w:p w14:paraId="1EB70D9E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Número de pessoas envolvidas na conclusão da tarefa? Isso está mudando?</w:t>
      </w:r>
    </w:p>
    <w:p w14:paraId="6F9225DC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Qual é a duração de um ciclo de tarefa? Período de tempo gasto em cada atividade? Isso está mudando?</w:t>
      </w:r>
    </w:p>
    <w:p w14:paraId="54C3635B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Alguma restrição ambiental exclusiva: móvel, ao ar livre, em vôo e assim por diante?</w:t>
      </w:r>
    </w:p>
    <w:p w14:paraId="66C76C67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Quais plataformas de sistemas estão em uso hoje? Plataformas futuras?</w:t>
      </w:r>
    </w:p>
    <w:p w14:paraId="0B969D2A" w14:textId="77777777" w:rsidR="000E2A5C" w:rsidRPr="000E2A5C" w:rsidRDefault="000E2A5C" w:rsidP="000E2A5C">
      <w:pPr>
        <w:pStyle w:val="InfoBlue"/>
        <w:numPr>
          <w:ilvl w:val="0"/>
          <w:numId w:val="35"/>
        </w:numPr>
        <w:rPr>
          <w:iCs/>
          <w:lang w:val="pt-BR"/>
        </w:rPr>
      </w:pPr>
      <w:r w:rsidRPr="000E2A5C">
        <w:rPr>
          <w:iCs/>
          <w:lang w:val="pt-BR"/>
        </w:rPr>
        <w:t>Que outros aplicativos estão em uso? Seu aplicativo precisa se integrar a eles?</w:t>
      </w:r>
    </w:p>
    <w:p w14:paraId="2C17FD65" w14:textId="4BCA31D8" w:rsidR="00B240BF" w:rsidRDefault="000E2A5C" w:rsidP="000E2A5C">
      <w:pPr>
        <w:pStyle w:val="InfoBlue"/>
        <w:rPr>
          <w:iCs/>
          <w:lang w:val="pt-BR"/>
        </w:rPr>
      </w:pPr>
      <w:r w:rsidRPr="000E2A5C">
        <w:rPr>
          <w:iCs/>
          <w:lang w:val="pt-BR"/>
        </w:rPr>
        <w:t>Aqui é onde as extrações do Modelo de Negócio podem ser incluídas para esboçar a tarefa e as funções envolvidas e assim por diante.]</w:t>
      </w:r>
    </w:p>
    <w:p w14:paraId="26E70024" w14:textId="2BE84915" w:rsidR="00A04A09" w:rsidRDefault="00A04A09" w:rsidP="00A04A09">
      <w:pPr>
        <w:pStyle w:val="Corpodetexto"/>
        <w:rPr>
          <w:lang w:val="pt-BR"/>
        </w:rPr>
      </w:pPr>
    </w:p>
    <w:p w14:paraId="0948714A" w14:textId="3B2EE260" w:rsidR="00EF3F72" w:rsidRDefault="00EF3F72" w:rsidP="00A04A09">
      <w:pPr>
        <w:pStyle w:val="Corpodetexto"/>
        <w:rPr>
          <w:lang w:val="pt-BR"/>
        </w:rPr>
      </w:pPr>
    </w:p>
    <w:p w14:paraId="10AF4316" w14:textId="2EAD5E09" w:rsidR="00EF3F72" w:rsidRDefault="00EF3F72" w:rsidP="00A04A09">
      <w:pPr>
        <w:pStyle w:val="Corpodetexto"/>
        <w:rPr>
          <w:lang w:val="pt-BR"/>
        </w:rPr>
      </w:pPr>
    </w:p>
    <w:p w14:paraId="4BFD5E34" w14:textId="77777777" w:rsidR="00EF3F72" w:rsidRDefault="00EF3F72" w:rsidP="00A04A09">
      <w:pPr>
        <w:pStyle w:val="Corpodetexto"/>
        <w:rPr>
          <w:lang w:val="pt-BR"/>
        </w:rPr>
      </w:pPr>
    </w:p>
    <w:p w14:paraId="78DDB56C" w14:textId="77777777" w:rsidR="00A04A09" w:rsidRPr="00A04A09" w:rsidRDefault="00A04A09" w:rsidP="00A04A09">
      <w:pPr>
        <w:pStyle w:val="Corpodetexto"/>
        <w:rPr>
          <w:lang w:val="pt-BR"/>
        </w:rPr>
      </w:pPr>
    </w:p>
    <w:p w14:paraId="2F60DAD1" w14:textId="77777777" w:rsidR="00B240BF" w:rsidRDefault="003369B1" w:rsidP="009C4587">
      <w:pPr>
        <w:pStyle w:val="Ttulo1"/>
      </w:pPr>
      <w:bookmarkStart w:id="14" w:name="_Toc507721699"/>
      <w:r>
        <w:lastRenderedPageBreak/>
        <w:t>Visão Geral do Produto</w:t>
      </w:r>
      <w:bookmarkEnd w:id="14"/>
    </w:p>
    <w:p w14:paraId="31B75693" w14:textId="77777777" w:rsidR="00352ACD" w:rsidRDefault="00352ACD" w:rsidP="009C4587">
      <w:pPr>
        <w:pStyle w:val="Ttulo2"/>
      </w:pPr>
      <w:bookmarkStart w:id="15" w:name="_Toc507721700"/>
      <w:r>
        <w:t>Escopo do Produto</w:t>
      </w:r>
      <w:bookmarkEnd w:id="15"/>
      <w:r>
        <w:t xml:space="preserve"> </w:t>
      </w:r>
    </w:p>
    <w:p w14:paraId="6181064A" w14:textId="77777777" w:rsidR="00352ACD" w:rsidRPr="00352ACD" w:rsidRDefault="00352ACD" w:rsidP="00352ACD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52ACD">
        <w:rPr>
          <w:rFonts w:ascii="Arial" w:hAnsi="Arial" w:cs="Arial"/>
          <w:lang w:val="pt-BR"/>
        </w:rPr>
        <w:t>O Academicci é um sistema para gerenciamento de monitorias realizadas pelos próprios alunos (discentes), seja de forma presencial, seja à distância. Este sistema advém da necessidade de controle e regulamentação do processo de seleção, acompanhamento e emissão de resultados das monitorias que poderão levar à certificação. O Academicci visa melhorar o gerenciamento de modo a automatizar as funcionalidades de seleção e certificação dos monitores, no sistema haverá a possibilidade de interação real e direta entre o Aluno-Orientado ou com o Professor para tirar dúvidas constantes com relação a disciplina em questão.</w:t>
      </w:r>
    </w:p>
    <w:p w14:paraId="2DDB2A43" w14:textId="77777777" w:rsidR="00982B4C" w:rsidRPr="00982B4C" w:rsidRDefault="00982B4C" w:rsidP="009C4587">
      <w:pPr>
        <w:pStyle w:val="Ttulo2"/>
      </w:pPr>
      <w:bookmarkStart w:id="16" w:name="_Toc507721701"/>
      <w:r>
        <w:t>Funções do Produto</w:t>
      </w:r>
      <w:bookmarkEnd w:id="16"/>
    </w:p>
    <w:p w14:paraId="4BF11CF6" w14:textId="74257F6D" w:rsidR="00B240BF" w:rsidRDefault="00C527D9">
      <w:pPr>
        <w:pStyle w:val="InfoBlue"/>
        <w:keepLines/>
        <w:widowControl/>
        <w:rPr>
          <w:iCs/>
          <w:lang w:val="pt-BR"/>
        </w:rPr>
      </w:pPr>
      <w:r w:rsidRPr="00911D32">
        <w:rPr>
          <w:iCs/>
          <w:lang w:val="pt-BR"/>
        </w:rPr>
        <w:t>[</w:t>
      </w:r>
      <w:r w:rsidR="003369B1" w:rsidRPr="003369B1">
        <w:rPr>
          <w:iCs/>
          <w:lang w:val="pt-BR"/>
        </w:rPr>
        <w:t>Evite o design. Mantenha descrições de recursos em um nível geral. Concentre-se nas capacidades necessárias e por que (e não como) eles devem ser implementados. Capture a prioridade das partes interessadas e a liberação planejada para cada recurso</w:t>
      </w:r>
      <w:r w:rsidRPr="00911D32">
        <w:rPr>
          <w:iCs/>
          <w:lang w:val="pt-BR"/>
        </w:rPr>
        <w:t>.]</w:t>
      </w:r>
    </w:p>
    <w:p w14:paraId="5D966E02" w14:textId="5801C090" w:rsidR="003B09E6" w:rsidRPr="003B09E6" w:rsidRDefault="003B09E6" w:rsidP="003B09E6">
      <w:pPr>
        <w:pStyle w:val="Corpodetexto"/>
        <w:rPr>
          <w:lang w:val="pt-BR"/>
        </w:rPr>
      </w:pPr>
      <w:r w:rsidRPr="003B09E6">
        <w:rPr>
          <w:lang w:val="pt-BR"/>
        </w:rPr>
        <w:t xml:space="preserve">As </w:t>
      </w:r>
      <w:r w:rsidR="008B42ED">
        <w:rPr>
          <w:lang w:val="pt-BR"/>
        </w:rPr>
        <w:t>F</w:t>
      </w:r>
      <w:r w:rsidRPr="003B09E6">
        <w:rPr>
          <w:lang w:val="pt-BR"/>
        </w:rPr>
        <w:t>eatures a serem desenvolvidas neste período, serão: Mural Interativo e Dinâmico e Fórum com banco de perguntas e respostas e publicações com envio de arquivos</w:t>
      </w:r>
      <w:bookmarkStart w:id="17" w:name="_GoBack"/>
      <w:bookmarkEnd w:id="17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41F661B5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7BF0F44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Funcionalidade</w:t>
            </w:r>
          </w:p>
        </w:tc>
        <w:tc>
          <w:tcPr>
            <w:tcW w:w="3475" w:type="pct"/>
            <w:shd w:val="clear" w:color="auto" w:fill="E7E6E6" w:themeFill="background2"/>
          </w:tcPr>
          <w:p w14:paraId="65D89C70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</w:tr>
      <w:tr w:rsidR="00982B4C" w:rsidRPr="00911D32" w14:paraId="66EB7025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240F419C" w14:textId="1B7FA429" w:rsidR="00982B4C" w:rsidRPr="008B42ED" w:rsidRDefault="008B42ED" w:rsidP="00982B4C">
            <w:pPr>
              <w:pStyle w:val="Corpodetexto"/>
              <w:ind w:left="0"/>
              <w:rPr>
                <w:lang w:val="pt-BR"/>
              </w:rPr>
            </w:pPr>
            <w:r w:rsidRPr="008B42ED">
              <w:rPr>
                <w:lang w:val="pt-BR"/>
              </w:rPr>
              <w:t>Mural Interativo</w:t>
            </w:r>
          </w:p>
        </w:tc>
        <w:tc>
          <w:tcPr>
            <w:tcW w:w="3475" w:type="pct"/>
            <w:shd w:val="clear" w:color="auto" w:fill="auto"/>
          </w:tcPr>
          <w:p w14:paraId="7854C3E0" w14:textId="73CB6AC8" w:rsidR="00982B4C" w:rsidRPr="008B42ED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EA7F9D" w:rsidRPr="00911D32" w14:paraId="23569F44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19CF9D49" w14:textId="146D8BE9" w:rsidR="00EA7F9D" w:rsidRPr="008B42ED" w:rsidRDefault="00EA7F9D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Fórum</w:t>
            </w:r>
          </w:p>
        </w:tc>
        <w:tc>
          <w:tcPr>
            <w:tcW w:w="3475" w:type="pct"/>
            <w:shd w:val="clear" w:color="auto" w:fill="auto"/>
          </w:tcPr>
          <w:p w14:paraId="4CD1AFEB" w14:textId="315947FE" w:rsidR="00EA7F9D" w:rsidRDefault="00EA7F9D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CB04EB" w:rsidRPr="00911D32" w14:paraId="370C62CA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4187203A" w14:textId="265E12D5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Publicações</w:t>
            </w:r>
          </w:p>
        </w:tc>
        <w:tc>
          <w:tcPr>
            <w:tcW w:w="3475" w:type="pct"/>
            <w:shd w:val="clear" w:color="auto" w:fill="auto"/>
          </w:tcPr>
          <w:p w14:paraId="77EC15C7" w14:textId="77777777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713A1A5F" w14:textId="77777777" w:rsidR="003369B1" w:rsidRDefault="00982B4C" w:rsidP="009C4587">
      <w:pPr>
        <w:pStyle w:val="Ttulo2"/>
      </w:pPr>
      <w:bookmarkStart w:id="18" w:name="_Toc507721702"/>
      <w:r>
        <w:t>Restrições e Premissas do Produto</w:t>
      </w:r>
      <w:bookmarkEnd w:id="18"/>
    </w:p>
    <w:p w14:paraId="5D12B408" w14:textId="77777777" w:rsidR="00982B4C" w:rsidRPr="00982B4C" w:rsidRDefault="00982B4C" w:rsidP="00982B4C">
      <w:pPr>
        <w:pStyle w:val="InfoBlue"/>
        <w:keepLines/>
        <w:widowControl/>
        <w:rPr>
          <w:iCs/>
          <w:lang w:val="pt-BR"/>
        </w:rPr>
      </w:pPr>
      <w:r w:rsidRPr="00982B4C">
        <w:rPr>
          <w:iCs/>
          <w:lang w:val="pt-BR"/>
        </w:rPr>
        <w:t>[Descreva as restrições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498"/>
      </w:tblGrid>
      <w:tr w:rsidR="00982B4C" w:rsidRPr="00911D32" w14:paraId="1B95AF5B" w14:textId="77777777" w:rsidTr="00982B4C">
        <w:trPr>
          <w:jc w:val="center"/>
        </w:trPr>
        <w:tc>
          <w:tcPr>
            <w:tcW w:w="1525" w:type="pct"/>
            <w:shd w:val="clear" w:color="auto" w:fill="E7E6E6" w:themeFill="background2"/>
          </w:tcPr>
          <w:p w14:paraId="31918B1F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Descrição </w:t>
            </w:r>
          </w:p>
        </w:tc>
        <w:tc>
          <w:tcPr>
            <w:tcW w:w="3475" w:type="pct"/>
            <w:shd w:val="clear" w:color="auto" w:fill="E7E6E6" w:themeFill="background2"/>
          </w:tcPr>
          <w:p w14:paraId="3792F389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3D3B98E6" w14:textId="77777777" w:rsidTr="00982B4C">
        <w:trPr>
          <w:jc w:val="center"/>
        </w:trPr>
        <w:tc>
          <w:tcPr>
            <w:tcW w:w="1525" w:type="pct"/>
            <w:shd w:val="clear" w:color="auto" w:fill="auto"/>
          </w:tcPr>
          <w:p w14:paraId="5874EEB4" w14:textId="0CEF821D" w:rsidR="00982B4C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  <w:tc>
          <w:tcPr>
            <w:tcW w:w="3475" w:type="pct"/>
            <w:shd w:val="clear" w:color="auto" w:fill="auto"/>
          </w:tcPr>
          <w:p w14:paraId="18F65585" w14:textId="0629C737" w:rsidR="00982B4C" w:rsidRPr="00CB04EB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32657145" w14:textId="77777777" w:rsidR="00982B4C" w:rsidRPr="00982B4C" w:rsidRDefault="00982B4C" w:rsidP="00982B4C">
      <w:pPr>
        <w:rPr>
          <w:rFonts w:ascii="Times New Roman" w:hAnsi="Times New Roman"/>
          <w:i/>
          <w:iCs/>
          <w:color w:val="0000FF"/>
          <w:lang w:val="pt-BR"/>
        </w:rPr>
      </w:pPr>
    </w:p>
    <w:p w14:paraId="78B72301" w14:textId="77777777" w:rsidR="00B240BF" w:rsidRPr="00911D32" w:rsidRDefault="00982B4C" w:rsidP="009C4587">
      <w:pPr>
        <w:pStyle w:val="Ttulo1"/>
      </w:pPr>
      <w:bookmarkStart w:id="19" w:name="_Toc507721703"/>
      <w:r>
        <w:t>Requisitos Não-Funcionais</w:t>
      </w:r>
      <w:bookmarkEnd w:id="19"/>
    </w:p>
    <w:p w14:paraId="24C6CD62" w14:textId="77777777" w:rsidR="005F478D" w:rsidRDefault="00C527D9">
      <w:pPr>
        <w:pStyle w:val="InfoBlue"/>
        <w:rPr>
          <w:iCs/>
          <w:lang w:val="pt-BR"/>
        </w:rPr>
      </w:pPr>
      <w:r w:rsidRPr="00911D32">
        <w:rPr>
          <w:iCs/>
          <w:lang w:val="pt-BR"/>
        </w:rPr>
        <w:t xml:space="preserve">[Descreva </w:t>
      </w:r>
      <w:r w:rsidR="00982B4C">
        <w:rPr>
          <w:iCs/>
          <w:lang w:val="pt-BR"/>
        </w:rPr>
        <w:t>os requisitos adicionais não funcionais do produto.]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47"/>
        <w:gridCol w:w="2970"/>
        <w:gridCol w:w="4133"/>
      </w:tblGrid>
      <w:tr w:rsidR="00982B4C" w:rsidRPr="00911D32" w14:paraId="2810E152" w14:textId="77777777" w:rsidTr="00D92312">
        <w:trPr>
          <w:jc w:val="center"/>
        </w:trPr>
        <w:tc>
          <w:tcPr>
            <w:tcW w:w="1202" w:type="pct"/>
            <w:shd w:val="clear" w:color="auto" w:fill="E7E6E6" w:themeFill="background2"/>
          </w:tcPr>
          <w:p w14:paraId="79C1F15B" w14:textId="77777777" w:rsidR="00982B4C" w:rsidRPr="00CB623E" w:rsidRDefault="00D92312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1588" w:type="pct"/>
            <w:shd w:val="clear" w:color="auto" w:fill="E7E6E6" w:themeFill="background2"/>
          </w:tcPr>
          <w:p w14:paraId="20551836" w14:textId="77777777" w:rsidR="00982B4C" w:rsidRPr="00CB623E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2210" w:type="pct"/>
            <w:shd w:val="clear" w:color="auto" w:fill="E7E6E6" w:themeFill="background2"/>
          </w:tcPr>
          <w:p w14:paraId="7B8E95AC" w14:textId="77777777" w:rsidR="00982B4C" w:rsidRDefault="00982B4C" w:rsidP="00982B4C">
            <w:pPr>
              <w:pStyle w:val="Tabletext"/>
              <w:rPr>
                <w:b/>
                <w:lang w:val="pt-BR"/>
              </w:rPr>
            </w:pPr>
            <w:r>
              <w:rPr>
                <w:b/>
                <w:lang w:val="pt-BR"/>
              </w:rPr>
              <w:t>Tipo</w:t>
            </w:r>
          </w:p>
        </w:tc>
      </w:tr>
      <w:tr w:rsidR="00982B4C" w:rsidRPr="00911D32" w14:paraId="448A6380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2AA0C7C1" w14:textId="47C1FFAB" w:rsidR="00982B4C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Manutenabilidade</w:t>
            </w:r>
          </w:p>
        </w:tc>
        <w:tc>
          <w:tcPr>
            <w:tcW w:w="1588" w:type="pct"/>
            <w:shd w:val="clear" w:color="auto" w:fill="auto"/>
          </w:tcPr>
          <w:p w14:paraId="751BFD18" w14:textId="4007035B" w:rsidR="00982B4C" w:rsidRPr="00CB04EB" w:rsidRDefault="00982B4C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4DC97495" w14:textId="77777777" w:rsidR="00982B4C" w:rsidRPr="00CB04EB" w:rsidRDefault="00D92312" w:rsidP="00982B4C">
            <w:pPr>
              <w:pStyle w:val="Corpodetexto"/>
              <w:ind w:left="0"/>
              <w:rPr>
                <w:lang w:val="pt-BR"/>
              </w:rPr>
            </w:pPr>
            <w:r w:rsidRPr="00CB04EB">
              <w:rPr>
                <w:lang w:val="pt-BR"/>
              </w:rPr>
              <w:t>[Tipo do Requisito Não-Funcional]</w:t>
            </w:r>
          </w:p>
        </w:tc>
      </w:tr>
      <w:tr w:rsidR="00CB04EB" w:rsidRPr="00911D32" w14:paraId="2BBC94E4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097259CC" w14:textId="76E8F0C5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Portabilidade</w:t>
            </w:r>
          </w:p>
        </w:tc>
        <w:tc>
          <w:tcPr>
            <w:tcW w:w="1588" w:type="pct"/>
            <w:shd w:val="clear" w:color="auto" w:fill="auto"/>
          </w:tcPr>
          <w:p w14:paraId="02EBA59B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253CE226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CB04EB" w:rsidRPr="00911D32" w14:paraId="6C26D821" w14:textId="77777777" w:rsidTr="00D92312">
        <w:trPr>
          <w:jc w:val="center"/>
        </w:trPr>
        <w:tc>
          <w:tcPr>
            <w:tcW w:w="1202" w:type="pct"/>
            <w:shd w:val="clear" w:color="auto" w:fill="auto"/>
          </w:tcPr>
          <w:p w14:paraId="18A5FF55" w14:textId="0A597188" w:rsidR="00CB04EB" w:rsidRDefault="00CB04EB" w:rsidP="00982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1588" w:type="pct"/>
            <w:shd w:val="clear" w:color="auto" w:fill="auto"/>
          </w:tcPr>
          <w:p w14:paraId="33412C28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210" w:type="pct"/>
          </w:tcPr>
          <w:p w14:paraId="6647D0EC" w14:textId="77777777" w:rsidR="00CB04EB" w:rsidRPr="00CB04EB" w:rsidRDefault="00CB04EB" w:rsidP="00982B4C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0C180A82" w14:textId="77777777" w:rsidR="00982B4C" w:rsidRPr="00982B4C" w:rsidRDefault="00982B4C" w:rsidP="00982B4C">
      <w:pPr>
        <w:pStyle w:val="Corpodetexto"/>
        <w:rPr>
          <w:lang w:val="pt-BR"/>
        </w:rPr>
      </w:pPr>
    </w:p>
    <w:sectPr w:rsidR="00982B4C" w:rsidRPr="00982B4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54F64" w14:textId="77777777" w:rsidR="00E72593" w:rsidRDefault="00E72593">
      <w:pPr>
        <w:spacing w:line="240" w:lineRule="auto"/>
      </w:pPr>
      <w:r>
        <w:separator/>
      </w:r>
    </w:p>
  </w:endnote>
  <w:endnote w:type="continuationSeparator" w:id="0">
    <w:p w14:paraId="2B3BE0FB" w14:textId="77777777" w:rsidR="00E72593" w:rsidRDefault="00E7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8DE7" w14:textId="77777777" w:rsidR="00ED3851" w:rsidRDefault="00ED38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B89614" w14:textId="77777777" w:rsidR="00ED3851" w:rsidRDefault="00ED3851">
    <w:pPr>
      <w:pStyle w:val="Rodap"/>
      <w:ind w:right="360"/>
    </w:pPr>
  </w:p>
  <w:p w14:paraId="39628230" w14:textId="77777777" w:rsidR="00ED3851" w:rsidRDefault="00ED38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3851" w:rsidRPr="00AD0290" w14:paraId="743E5CC1" w14:textId="77777777" w:rsidTr="00AD0290">
      <w:tc>
        <w:tcPr>
          <w:tcW w:w="3162" w:type="dxa"/>
        </w:tcPr>
        <w:p w14:paraId="0797A41E" w14:textId="77777777" w:rsidR="00ED3851" w:rsidRPr="00AD0290" w:rsidRDefault="00ED3851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5F7FD25C" w14:textId="77777777" w:rsidR="00ED3851" w:rsidRPr="00AD0290" w:rsidRDefault="00ED3851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45B60DDB" w14:textId="6B860F03" w:rsidR="00ED3851" w:rsidRPr="00AD0290" w:rsidRDefault="00ED3851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B04EB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B04EB">
            <w:rPr>
              <w:rStyle w:val="Nmerodepgina"/>
              <w:noProof/>
              <w:lang w:val="pt-BR"/>
            </w:rPr>
            <w:t>6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17793BEC" w14:textId="77777777" w:rsidR="00ED3851" w:rsidRDefault="00ED3851">
    <w:pPr>
      <w:pStyle w:val="Rodap"/>
    </w:pPr>
  </w:p>
  <w:p w14:paraId="20FC7E1D" w14:textId="77777777" w:rsidR="00ED3851" w:rsidRDefault="00ED3851"/>
  <w:p w14:paraId="117EECEA" w14:textId="77777777" w:rsidR="00ED3851" w:rsidRDefault="00ED38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FD9E" w14:textId="77777777" w:rsidR="00ED3851" w:rsidRDefault="00ED38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3CDEC" w14:textId="77777777" w:rsidR="00E72593" w:rsidRDefault="00E72593">
      <w:pPr>
        <w:spacing w:line="240" w:lineRule="auto"/>
      </w:pPr>
      <w:r>
        <w:separator/>
      </w:r>
    </w:p>
  </w:footnote>
  <w:footnote w:type="continuationSeparator" w:id="0">
    <w:p w14:paraId="4FA44362" w14:textId="77777777" w:rsidR="00E72593" w:rsidRDefault="00E7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A4BB6" w14:textId="77777777" w:rsidR="00ED3851" w:rsidRDefault="00ED3851">
    <w:pPr>
      <w:rPr>
        <w:sz w:val="24"/>
      </w:rPr>
    </w:pPr>
  </w:p>
  <w:p w14:paraId="7ED72CAD" w14:textId="77777777" w:rsidR="00ED3851" w:rsidRDefault="00ED3851">
    <w:pPr>
      <w:pBdr>
        <w:top w:val="single" w:sz="6" w:space="1" w:color="auto"/>
      </w:pBdr>
      <w:rPr>
        <w:sz w:val="24"/>
      </w:rPr>
    </w:pPr>
  </w:p>
  <w:p w14:paraId="1FD9E575" w14:textId="77777777" w:rsidR="00ED3851" w:rsidRDefault="00ED3851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UniEvangélica - Engenharia de Computação</w:t>
    </w:r>
    <w:r>
      <w:rPr>
        <w:b/>
        <w:sz w:val="36"/>
      </w:rPr>
      <w:fldChar w:fldCharType="end"/>
    </w:r>
  </w:p>
  <w:p w14:paraId="05446FAE" w14:textId="77777777" w:rsidR="00ED3851" w:rsidRDefault="00ED3851">
    <w:pPr>
      <w:pBdr>
        <w:bottom w:val="single" w:sz="6" w:space="1" w:color="auto"/>
      </w:pBdr>
      <w:jc w:val="right"/>
      <w:rPr>
        <w:sz w:val="24"/>
      </w:rPr>
    </w:pPr>
  </w:p>
  <w:p w14:paraId="2D7D2633" w14:textId="77777777" w:rsidR="00ED3851" w:rsidRDefault="00ED3851">
    <w:pPr>
      <w:pStyle w:val="Cabealho"/>
    </w:pPr>
  </w:p>
  <w:p w14:paraId="352F5103" w14:textId="77777777" w:rsidR="00ED3851" w:rsidRDefault="00ED38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ED3851" w14:paraId="6D65A651" w14:textId="77777777" w:rsidTr="00B100B3">
      <w:tc>
        <w:tcPr>
          <w:tcW w:w="3337" w:type="pct"/>
        </w:tcPr>
        <w:p w14:paraId="32AC76F2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1D5BFF80" w14:textId="3059A70A" w:rsidR="00ED3851" w:rsidRPr="004E6F23" w:rsidRDefault="00ED3851" w:rsidP="004E6F23">
          <w:r>
            <w:t>Versão 0.00</w:t>
          </w:r>
          <w:r w:rsidR="00DE5488">
            <w:t>3</w:t>
          </w:r>
        </w:p>
      </w:tc>
    </w:tr>
    <w:tr w:rsidR="00ED3851" w14:paraId="56C46EA9" w14:textId="77777777" w:rsidTr="00B100B3">
      <w:tc>
        <w:tcPr>
          <w:tcW w:w="3337" w:type="pct"/>
        </w:tcPr>
        <w:p w14:paraId="6FAA62F1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Documento de Visão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76A29894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Data:  &lt;dd/mmm/yy&gt;</w:t>
          </w:r>
        </w:p>
      </w:tc>
    </w:tr>
    <w:tr w:rsidR="00ED3851" w14:paraId="59438FC7" w14:textId="77777777" w:rsidTr="00B100B3">
      <w:tc>
        <w:tcPr>
          <w:tcW w:w="5000" w:type="pct"/>
          <w:gridSpan w:val="2"/>
        </w:tcPr>
        <w:p w14:paraId="48D61DD7" w14:textId="77777777" w:rsidR="00ED3851" w:rsidRPr="00AD0290" w:rsidRDefault="00ED3851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ACADEMICCI_DVI_DOCUMENTOVISAO</w:t>
          </w:r>
          <w:r w:rsidRPr="00AD0290">
            <w:rPr>
              <w:lang w:val="pt-BR"/>
            </w:rPr>
            <w:fldChar w:fldCharType="end"/>
          </w:r>
        </w:p>
      </w:tc>
    </w:tr>
  </w:tbl>
  <w:p w14:paraId="0FEFBADC" w14:textId="77777777" w:rsidR="00ED3851" w:rsidRDefault="00ED38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26FB" w14:textId="77777777" w:rsidR="00ED3851" w:rsidRDefault="00ED3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B05AE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F29BB"/>
    <w:multiLevelType w:val="hybridMultilevel"/>
    <w:tmpl w:val="4468D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987024"/>
    <w:multiLevelType w:val="hybridMultilevel"/>
    <w:tmpl w:val="A860D578"/>
    <w:lvl w:ilvl="0" w:tplc="9F08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9604DE"/>
    <w:multiLevelType w:val="hybridMultilevel"/>
    <w:tmpl w:val="62B08458"/>
    <w:lvl w:ilvl="0" w:tplc="9F089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C5E0110"/>
    <w:multiLevelType w:val="hybridMultilevel"/>
    <w:tmpl w:val="54281DD6"/>
    <w:lvl w:ilvl="0" w:tplc="FE6C127A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5"/>
  </w:num>
  <w:num w:numId="16">
    <w:abstractNumId w:val="21"/>
  </w:num>
  <w:num w:numId="17">
    <w:abstractNumId w:val="15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9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4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0"/>
  </w:num>
  <w:num w:numId="38">
    <w:abstractNumId w:val="26"/>
  </w:num>
  <w:num w:numId="39">
    <w:abstractNumId w:val="17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8"/>
    <w:rsid w:val="00014C70"/>
    <w:rsid w:val="00020AA2"/>
    <w:rsid w:val="000D0CC8"/>
    <w:rsid w:val="000E2A5C"/>
    <w:rsid w:val="00110EE5"/>
    <w:rsid w:val="0017060F"/>
    <w:rsid w:val="001772CE"/>
    <w:rsid w:val="001B1413"/>
    <w:rsid w:val="001E2BE3"/>
    <w:rsid w:val="001F6269"/>
    <w:rsid w:val="00222A89"/>
    <w:rsid w:val="00230D36"/>
    <w:rsid w:val="00273818"/>
    <w:rsid w:val="003369B1"/>
    <w:rsid w:val="00352ACD"/>
    <w:rsid w:val="00393780"/>
    <w:rsid w:val="003B09E6"/>
    <w:rsid w:val="003C0656"/>
    <w:rsid w:val="003C2F6E"/>
    <w:rsid w:val="00467A54"/>
    <w:rsid w:val="004C0E99"/>
    <w:rsid w:val="004C296A"/>
    <w:rsid w:val="004E6F23"/>
    <w:rsid w:val="004F4997"/>
    <w:rsid w:val="004F74C1"/>
    <w:rsid w:val="00502C40"/>
    <w:rsid w:val="00522550"/>
    <w:rsid w:val="00527012"/>
    <w:rsid w:val="005362E4"/>
    <w:rsid w:val="00556229"/>
    <w:rsid w:val="005A1BAB"/>
    <w:rsid w:val="005C73B7"/>
    <w:rsid w:val="005D7325"/>
    <w:rsid w:val="005F478D"/>
    <w:rsid w:val="00611F6D"/>
    <w:rsid w:val="00635A44"/>
    <w:rsid w:val="00643A04"/>
    <w:rsid w:val="00655674"/>
    <w:rsid w:val="00696402"/>
    <w:rsid w:val="006C351D"/>
    <w:rsid w:val="007155F5"/>
    <w:rsid w:val="00771EC8"/>
    <w:rsid w:val="007A2A71"/>
    <w:rsid w:val="008065F9"/>
    <w:rsid w:val="008247E2"/>
    <w:rsid w:val="00893D06"/>
    <w:rsid w:val="008B42ED"/>
    <w:rsid w:val="008C0BD0"/>
    <w:rsid w:val="008E06A9"/>
    <w:rsid w:val="008F6C36"/>
    <w:rsid w:val="008F7CD2"/>
    <w:rsid w:val="00911D32"/>
    <w:rsid w:val="0093267D"/>
    <w:rsid w:val="00955991"/>
    <w:rsid w:val="00962F3B"/>
    <w:rsid w:val="00982B4C"/>
    <w:rsid w:val="009A68CF"/>
    <w:rsid w:val="009C4587"/>
    <w:rsid w:val="009E27A6"/>
    <w:rsid w:val="00A04A09"/>
    <w:rsid w:val="00A44D0B"/>
    <w:rsid w:val="00A45CC0"/>
    <w:rsid w:val="00A65CC0"/>
    <w:rsid w:val="00A924E2"/>
    <w:rsid w:val="00AD0290"/>
    <w:rsid w:val="00AD101B"/>
    <w:rsid w:val="00B100B3"/>
    <w:rsid w:val="00B240BF"/>
    <w:rsid w:val="00B318A8"/>
    <w:rsid w:val="00BA0714"/>
    <w:rsid w:val="00BB2D17"/>
    <w:rsid w:val="00C527D9"/>
    <w:rsid w:val="00CB04EB"/>
    <w:rsid w:val="00CB623E"/>
    <w:rsid w:val="00CC37E7"/>
    <w:rsid w:val="00CE7ABE"/>
    <w:rsid w:val="00D30B28"/>
    <w:rsid w:val="00D77959"/>
    <w:rsid w:val="00D92312"/>
    <w:rsid w:val="00D97124"/>
    <w:rsid w:val="00DE5488"/>
    <w:rsid w:val="00DE7FFD"/>
    <w:rsid w:val="00E204D9"/>
    <w:rsid w:val="00E36293"/>
    <w:rsid w:val="00E72593"/>
    <w:rsid w:val="00E9051C"/>
    <w:rsid w:val="00EA7F9D"/>
    <w:rsid w:val="00ED3851"/>
    <w:rsid w:val="00EF0328"/>
    <w:rsid w:val="00EF3F72"/>
    <w:rsid w:val="00F20BC2"/>
    <w:rsid w:val="00F53661"/>
    <w:rsid w:val="00F73AB8"/>
    <w:rsid w:val="00F75FBE"/>
    <w:rsid w:val="00F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0A1BA"/>
  <w15:chartTrackingRefBased/>
  <w15:docId w15:val="{2DB45300-07D2-4238-BF98-7F128218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9C4587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D0CC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1706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060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060F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60F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6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0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brica-de-Software/Academicci_II/wiki/Documento-de-Gloss%C3%A1ri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Visa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6995-37DA-4860-9713-3D37464D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MeuProjeto_TPT_DocVisao</Template>
  <TotalTime>80</TotalTime>
  <Pages>6</Pages>
  <Words>1040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Configuration Management Plan</vt:lpstr>
    </vt:vector>
  </TitlesOfParts>
  <Company>UniEvangélica - Engenharia de Computação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Academicci</dc:subject>
  <dc:creator>Raphael</dc:creator>
  <cp:keywords/>
  <dc:description/>
  <cp:lastModifiedBy>Raphael</cp:lastModifiedBy>
  <cp:revision>36</cp:revision>
  <cp:lastPrinted>2000-03-22T12:18:00Z</cp:lastPrinted>
  <dcterms:created xsi:type="dcterms:W3CDTF">2018-03-02T04:54:00Z</dcterms:created>
  <dcterms:modified xsi:type="dcterms:W3CDTF">2018-04-01T03:29:00Z</dcterms:modified>
</cp:coreProperties>
</file>